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16778D6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F1CBDDD" w14:textId="1DF39EBF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5FAC0A" wp14:editId="3957F6E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B7A368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ffca0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ffca08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C5AE2B12D1DA84083919188155D33C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566E9">
                  <w:t>KK</w:t>
                </w:r>
              </w:sdtContent>
            </w:sdt>
          </w:p>
          <w:p w14:paraId="3CACC012" w14:textId="41C4EB46" w:rsidR="00A50939" w:rsidRPr="00333CD3" w:rsidRDefault="009566E9" w:rsidP="007569C1">
            <w:pPr>
              <w:pStyle w:val="Heading3"/>
            </w:pPr>
            <w:r>
              <w:t>about me</w:t>
            </w:r>
          </w:p>
          <w:p w14:paraId="4A5144E3" w14:textId="722D2676" w:rsidR="002C2CDD" w:rsidRDefault="009566E9" w:rsidP="007569C1">
            <w:pPr>
              <w:rPr>
                <w:bCs/>
              </w:rPr>
            </w:pPr>
            <w:r w:rsidRPr="00146322">
              <w:rPr>
                <w:bCs/>
              </w:rPr>
              <w:t>I am a student who is currently pursuing my Bachelor of Computer Science degree in Monash University Malaysia. I am an eager and fast learner who is always looking to expand my skill set and gain new experiences.</w:t>
            </w:r>
            <w:r w:rsidR="00E17AC2">
              <w:rPr>
                <w:bCs/>
              </w:rPr>
              <w:t xml:space="preserve"> </w:t>
            </w:r>
          </w:p>
          <w:p w14:paraId="49298097" w14:textId="13184A44" w:rsidR="00E17AC2" w:rsidRDefault="00E17AC2" w:rsidP="007569C1">
            <w:pPr>
              <w:rPr>
                <w:bCs/>
              </w:rPr>
            </w:pPr>
          </w:p>
          <w:p w14:paraId="25E5D325" w14:textId="4395F5B3" w:rsidR="00E17AC2" w:rsidRDefault="00E17AC2" w:rsidP="007569C1">
            <w:pPr>
              <w:rPr>
                <w:bCs/>
              </w:rPr>
            </w:pPr>
            <w:r>
              <w:rPr>
                <w:bCs/>
              </w:rPr>
              <w:t>View my portfolio:</w:t>
            </w:r>
          </w:p>
          <w:p w14:paraId="6AFFB642" w14:textId="047666D6" w:rsidR="00E17AC2" w:rsidRPr="009566E9" w:rsidRDefault="00E17AC2" w:rsidP="007569C1">
            <w:pPr>
              <w:rPr>
                <w:bCs/>
              </w:rPr>
            </w:pPr>
            <w:hyperlink r:id="rId8" w:history="1">
              <w:r w:rsidRPr="00E17AC2">
                <w:rPr>
                  <w:rStyle w:val="Hyperlink"/>
                  <w:bCs/>
                </w:rPr>
                <w:t>https://karrkei.github.io/portfolio/</w:t>
              </w:r>
            </w:hyperlink>
          </w:p>
          <w:p w14:paraId="2ACC83D8" w14:textId="77777777" w:rsidR="002C2CDD" w:rsidRPr="00333CD3" w:rsidRDefault="00A91A4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F4B89C7A118134ABE44507FB1DB24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45A4C670" w14:textId="5914C346" w:rsidR="009566E9" w:rsidRDefault="009566E9" w:rsidP="009566E9">
            <w:pPr>
              <w:rPr>
                <w:bCs/>
              </w:rPr>
            </w:pPr>
            <w:r w:rsidRPr="00146322">
              <w:rPr>
                <w:bCs/>
              </w:rPr>
              <w:t xml:space="preserve">Languages: </w:t>
            </w:r>
          </w:p>
          <w:p w14:paraId="5D5D84E9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English (Oral and written)</w:t>
            </w:r>
          </w:p>
          <w:p w14:paraId="67C0D0C2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Bahasa Malaysia (Oral and written)</w:t>
            </w:r>
          </w:p>
          <w:p w14:paraId="6B1594D1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Mandarin (Oral)</w:t>
            </w:r>
          </w:p>
          <w:p w14:paraId="35FAF6CF" w14:textId="77777777" w:rsidR="009566E9" w:rsidRPr="0091497B" w:rsidRDefault="009566E9" w:rsidP="009566E9">
            <w:pPr>
              <w:pStyle w:val="ListParagraph"/>
              <w:numPr>
                <w:ilvl w:val="0"/>
                <w:numId w:val="1"/>
              </w:numPr>
            </w:pPr>
            <w:r w:rsidRPr="00146322">
              <w:rPr>
                <w:bCs/>
              </w:rPr>
              <w:t>Cantonese (Oral)</w:t>
            </w:r>
          </w:p>
          <w:p w14:paraId="77DB37CA" w14:textId="77777777" w:rsidR="009566E9" w:rsidRDefault="009566E9" w:rsidP="009566E9">
            <w:pPr>
              <w:pStyle w:val="ListParagraph"/>
              <w:numPr>
                <w:ilvl w:val="0"/>
                <w:numId w:val="1"/>
              </w:numPr>
            </w:pPr>
            <w:r>
              <w:rPr>
                <w:bCs/>
              </w:rPr>
              <w:t>Korean (Oral and written)</w:t>
            </w:r>
          </w:p>
          <w:p w14:paraId="2FF8435C" w14:textId="77777777" w:rsidR="009566E9" w:rsidRDefault="009566E9" w:rsidP="009566E9">
            <w:r w:rsidRPr="00146322">
              <w:t xml:space="preserve">Technical: </w:t>
            </w:r>
          </w:p>
          <w:p w14:paraId="623CE761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14:paraId="55854E9A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14:paraId="76254607" w14:textId="77777777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SQL</w:t>
            </w:r>
          </w:p>
          <w:p w14:paraId="1942B54D" w14:textId="1BEED639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MongoDB</w:t>
            </w:r>
          </w:p>
          <w:p w14:paraId="349D0DF1" w14:textId="6427F060" w:rsidR="009566E9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Visualisation</w:t>
            </w:r>
            <w:proofErr w:type="spellEnd"/>
          </w:p>
          <w:p w14:paraId="75462606" w14:textId="77777777" w:rsidR="00741125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t>Algorithms and Data Structure</w:t>
            </w:r>
          </w:p>
          <w:p w14:paraId="02EAC4F9" w14:textId="46FC7B80" w:rsidR="009566E9" w:rsidRPr="00333CD3" w:rsidRDefault="009566E9" w:rsidP="009566E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Mobile Application Development (Android)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21B2DB28" w14:textId="77777777" w:rsidTr="00E17AC2">
              <w:trPr>
                <w:trHeight w:hRule="exact" w:val="1613"/>
              </w:trPr>
              <w:tc>
                <w:tcPr>
                  <w:tcW w:w="6055" w:type="dxa"/>
                  <w:vAlign w:val="center"/>
                </w:tcPr>
                <w:p w14:paraId="03932D39" w14:textId="5C4A2AC8" w:rsidR="00C612DA" w:rsidRPr="00333CD3" w:rsidRDefault="00A91A4E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3B9914CBB831644AB14B5731A853F6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66E9">
                        <w:t>CHeong Karr Kei</w:t>
                      </w:r>
                    </w:sdtContent>
                  </w:sdt>
                </w:p>
                <w:p w14:paraId="33282BC9" w14:textId="49423883" w:rsidR="009566E9" w:rsidRDefault="009566E9" w:rsidP="009566E9">
                  <w:pPr>
                    <w:pStyle w:val="Heading2"/>
                    <w:outlineLvl w:val="1"/>
                    <w:rPr>
                      <w:lang w:val="en-GB" w:bidi="en-GB"/>
                    </w:rPr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D4DA968E597F349B53A186EDF7F30E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bachelor of computer science</w:t>
                      </w:r>
                    </w:sdtContent>
                  </w:sdt>
                  <w:r>
                    <w:rPr>
                      <w:lang w:val="en-GB" w:bidi="en-GB"/>
                    </w:rPr>
                    <w:t xml:space="preserve"> | </w:t>
                  </w:r>
                </w:p>
                <w:p w14:paraId="345AC1E5" w14:textId="4737692D" w:rsidR="00C612DA" w:rsidRDefault="009566E9" w:rsidP="00E02DCD">
                  <w:pPr>
                    <w:pStyle w:val="Heading2"/>
                    <w:outlineLvl w:val="1"/>
                  </w:pPr>
                  <w:r>
                    <w:t>monash university malaysia</w:t>
                  </w:r>
                  <w:r w:rsidR="00E17AC2">
                    <w:t xml:space="preserve"> |</w:t>
                  </w:r>
                </w:p>
                <w:p w14:paraId="33CAB04D" w14:textId="77777777" w:rsidR="00E17AC2" w:rsidRDefault="00E17AC2" w:rsidP="00E02DCD">
                  <w:pPr>
                    <w:pStyle w:val="Heading2"/>
                    <w:outlineLvl w:val="1"/>
                  </w:pPr>
                </w:p>
                <w:p w14:paraId="403A8FFE" w14:textId="637C5877" w:rsidR="00E17AC2" w:rsidRPr="00333CD3" w:rsidRDefault="00E17AC2" w:rsidP="00E02DCD">
                  <w:pPr>
                    <w:pStyle w:val="Heading2"/>
                    <w:outlineLvl w:val="1"/>
                  </w:pPr>
                </w:p>
              </w:tc>
            </w:tr>
          </w:tbl>
          <w:p w14:paraId="658E5A8E" w14:textId="49740E67" w:rsidR="002C2CDD" w:rsidRPr="00333CD3" w:rsidRDefault="009566E9" w:rsidP="007569C1">
            <w:pPr>
              <w:pStyle w:val="Heading3"/>
            </w:pPr>
            <w:r>
              <w:t>Education</w:t>
            </w:r>
          </w:p>
          <w:p w14:paraId="2FEA1872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Bachelor of Computer Science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July 2018- Current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Monash University Malaysia</w:t>
            </w:r>
          </w:p>
          <w:p w14:paraId="42B8A202" w14:textId="77777777" w:rsidR="009566E9" w:rsidRPr="00333CD3" w:rsidRDefault="009566E9" w:rsidP="009566E9">
            <w:pPr>
              <w:pStyle w:val="Heading4"/>
            </w:pPr>
          </w:p>
          <w:p w14:paraId="402C0357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Current WAM of 81.90/ GPA of 3.65/ CGPA of 3.86</w:t>
            </w:r>
          </w:p>
          <w:p w14:paraId="7388E78F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proofErr w:type="spellStart"/>
            <w:r>
              <w:t>Specialising</w:t>
            </w:r>
            <w:proofErr w:type="spellEnd"/>
            <w:r>
              <w:t xml:space="preserve"> in advanced computer science with minor in data science.</w:t>
            </w:r>
          </w:p>
          <w:p w14:paraId="662859AD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Australian Matriculation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December 2016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 xml:space="preserve">Sunway University </w:t>
            </w:r>
          </w:p>
          <w:p w14:paraId="35051E1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Graduated with ATAR 83.50.</w:t>
            </w:r>
          </w:p>
          <w:p w14:paraId="205FFC79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Awarded the Jeffrey Cheah Entrance Scholarship.</w:t>
            </w:r>
          </w:p>
          <w:p w14:paraId="1D657691" w14:textId="77777777" w:rsidR="009566E9" w:rsidRPr="00146322" w:rsidRDefault="009566E9" w:rsidP="009566E9">
            <w:pPr>
              <w:pStyle w:val="Heading4"/>
              <w:rPr>
                <w:b/>
                <w:lang w:bidi="en-GB"/>
              </w:rPr>
            </w:pPr>
            <w:r w:rsidRPr="00146322">
              <w:rPr>
                <w:b/>
                <w:lang w:bidi="en-GB"/>
              </w:rPr>
              <w:t>Sijil Pelajaran Malaysia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December 2015</w:t>
            </w:r>
            <w:r w:rsidRPr="00146322">
              <w:rPr>
                <w:b/>
                <w:lang w:val="en-GB" w:bidi="en-GB"/>
              </w:rPr>
              <w:t xml:space="preserve"> | </w:t>
            </w:r>
            <w:r w:rsidRPr="00146322">
              <w:rPr>
                <w:b/>
                <w:lang w:bidi="en-GB"/>
              </w:rPr>
              <w:t>SMK Bandar Baru Sri Petaling</w:t>
            </w:r>
          </w:p>
          <w:p w14:paraId="58824C8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Graduated with 3A+, 4A, 1A-, 1B+.</w:t>
            </w:r>
          </w:p>
          <w:p w14:paraId="19BEA53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jc w:val="both"/>
            </w:pPr>
            <w:r>
              <w:t>President of Dance Club.</w:t>
            </w:r>
          </w:p>
          <w:p w14:paraId="41D433F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Wrote the script for and participated in choral speaking competition and awarded first runner-up in regionals.</w:t>
            </w:r>
          </w:p>
          <w:p w14:paraId="7B5EBAF3" w14:textId="6ADA393B" w:rsidR="002C2CDD" w:rsidRPr="00333CD3" w:rsidRDefault="009566E9" w:rsidP="007569C1">
            <w:pPr>
              <w:pStyle w:val="Heading3"/>
            </w:pPr>
            <w:r>
              <w:t xml:space="preserve">Experience </w:t>
            </w:r>
          </w:p>
          <w:p w14:paraId="0A6EE407" w14:textId="77777777" w:rsidR="009566E9" w:rsidRPr="00333CD3" w:rsidRDefault="009566E9" w:rsidP="009566E9">
            <w:pPr>
              <w:pStyle w:val="Heading4"/>
            </w:pPr>
            <w:r>
              <w:t>intern</w:t>
            </w:r>
            <w:r w:rsidRPr="005B0E81">
              <w:rPr>
                <w:lang w:val="en-GB" w:bidi="en-GB"/>
              </w:rPr>
              <w:t xml:space="preserve"> | </w:t>
            </w:r>
            <w:r>
              <w:t>December 2020- march 2021</w:t>
            </w:r>
            <w:r w:rsidRPr="005B0E81">
              <w:rPr>
                <w:lang w:val="en-GB" w:bidi="en-GB"/>
              </w:rPr>
              <w:t xml:space="preserve">| </w:t>
            </w:r>
            <w:r>
              <w:t>petronas digital sdn bhd</w:t>
            </w:r>
          </w:p>
          <w:p w14:paraId="5B2E927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SAP MDG overview.</w:t>
            </w:r>
          </w:p>
          <w:p w14:paraId="24B50F3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SAP MDG first level support.</w:t>
            </w:r>
          </w:p>
          <w:p w14:paraId="5114E261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proofErr w:type="spellStart"/>
            <w:r>
              <w:t>MyGenie</w:t>
            </w:r>
            <w:proofErr w:type="spellEnd"/>
            <w:r>
              <w:t>+ system navigation.</w:t>
            </w:r>
          </w:p>
          <w:p w14:paraId="293D8EB0" w14:textId="04D961C6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IT service management incident and request management.</w:t>
            </w:r>
          </w:p>
          <w:p w14:paraId="6D161CC3" w14:textId="77777777" w:rsidR="009566E9" w:rsidRPr="00333CD3" w:rsidRDefault="009566E9" w:rsidP="009566E9">
            <w:pPr>
              <w:pStyle w:val="Heading4"/>
            </w:pPr>
            <w:r>
              <w:t>Part-time Retail Employee</w:t>
            </w:r>
            <w:r w:rsidRPr="005B0E81">
              <w:rPr>
                <w:lang w:val="en-GB" w:bidi="en-GB"/>
              </w:rPr>
              <w:t xml:space="preserve"> | </w:t>
            </w:r>
            <w:r>
              <w:t>December 2019- January 2020</w:t>
            </w:r>
            <w:r w:rsidRPr="005B0E81">
              <w:rPr>
                <w:lang w:val="en-GB" w:bidi="en-GB"/>
              </w:rPr>
              <w:t xml:space="preserve">| </w:t>
            </w:r>
            <w:r>
              <w:t>Clinique Malaysia</w:t>
            </w:r>
          </w:p>
          <w:p w14:paraId="045A5A68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Finding out the customers’ needs.</w:t>
            </w:r>
          </w:p>
          <w:p w14:paraId="22889703" w14:textId="4EB6DC41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Recommending, selecting and helping locate the right merchandise.</w:t>
            </w:r>
          </w:p>
          <w:p w14:paraId="3DECD420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lastRenderedPageBreak/>
              <w:t>Describing a product’s features and benefits.</w:t>
            </w:r>
          </w:p>
          <w:p w14:paraId="41929ED3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Answering customer queries.</w:t>
            </w:r>
          </w:p>
          <w:p w14:paraId="30E3DE45" w14:textId="77777777" w:rsidR="009566E9" w:rsidRPr="00146322" w:rsidRDefault="009566E9" w:rsidP="009566E9">
            <w:pPr>
              <w:pStyle w:val="Heading4"/>
              <w:rPr>
                <w:b/>
              </w:rPr>
            </w:pPr>
            <w:r w:rsidRPr="00146322">
              <w:rPr>
                <w:b/>
              </w:rPr>
              <w:t>Part-time Retail Employee</w:t>
            </w:r>
            <w:r w:rsidRPr="00146322">
              <w:rPr>
                <w:b/>
                <w:lang w:bidi="en-GB"/>
              </w:rPr>
              <w:t xml:space="preserve"> | </w:t>
            </w:r>
            <w:r w:rsidRPr="00146322">
              <w:rPr>
                <w:b/>
              </w:rPr>
              <w:t>December 2018- February 2019</w:t>
            </w:r>
            <w:r w:rsidRPr="00146322">
              <w:rPr>
                <w:b/>
                <w:lang w:bidi="en-GB"/>
              </w:rPr>
              <w:t xml:space="preserve">| </w:t>
            </w:r>
            <w:r w:rsidRPr="00146322">
              <w:rPr>
                <w:b/>
              </w:rPr>
              <w:t>Sephora Malaysia</w:t>
            </w:r>
          </w:p>
          <w:p w14:paraId="30D2B9D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Finding out the customers’ needs.</w:t>
            </w:r>
          </w:p>
          <w:p w14:paraId="1F300622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Recommending, selecting and helping locate the right merchandise.</w:t>
            </w:r>
          </w:p>
          <w:p w14:paraId="10681375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Describing a product’s features and benefits.</w:t>
            </w:r>
          </w:p>
          <w:p w14:paraId="03BF1F7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Answering customer queries.</w:t>
            </w:r>
          </w:p>
          <w:p w14:paraId="5626AEEF" w14:textId="77777777" w:rsidR="009566E9" w:rsidRPr="00146322" w:rsidRDefault="009566E9" w:rsidP="009566E9">
            <w:pPr>
              <w:pStyle w:val="Heading4"/>
              <w:rPr>
                <w:b/>
              </w:rPr>
            </w:pPr>
            <w:r w:rsidRPr="00146322">
              <w:rPr>
                <w:b/>
              </w:rPr>
              <w:t>Management Training</w:t>
            </w:r>
            <w:r w:rsidRPr="00146322">
              <w:rPr>
                <w:b/>
                <w:lang w:bidi="en-GB"/>
              </w:rPr>
              <w:t xml:space="preserve"> | </w:t>
            </w:r>
            <w:r w:rsidRPr="00146322">
              <w:rPr>
                <w:b/>
              </w:rPr>
              <w:t xml:space="preserve">November 2016- January 2017 </w:t>
            </w:r>
            <w:r w:rsidRPr="00146322">
              <w:rPr>
                <w:b/>
                <w:lang w:bidi="en-GB"/>
              </w:rPr>
              <w:t xml:space="preserve">| </w:t>
            </w:r>
            <w:r w:rsidRPr="00146322">
              <w:rPr>
                <w:b/>
              </w:rPr>
              <w:t>Orionluck Sdn. Bhd.</w:t>
            </w:r>
          </w:p>
          <w:p w14:paraId="2511E217" w14:textId="77777777" w:rsidR="009566E9" w:rsidRPr="00575635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Handling incoming calls and other communications.</w:t>
            </w:r>
          </w:p>
          <w:p w14:paraId="3A1B48F9" w14:textId="77777777" w:rsidR="009566E9" w:rsidRPr="00575635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Managing filing system.</w:t>
            </w:r>
          </w:p>
          <w:p w14:paraId="43CB5046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  <w:rPr>
                <w:lang w:val="en-MY"/>
              </w:rPr>
            </w:pPr>
            <w:r w:rsidRPr="00575635">
              <w:rPr>
                <w:lang w:val="en-MY"/>
              </w:rPr>
              <w:t>Updating paperwork, maintaining documents and word processing.</w:t>
            </w:r>
          </w:p>
          <w:p w14:paraId="69D362C5" w14:textId="77777777" w:rsidR="009566E9" w:rsidRPr="002D13BD" w:rsidRDefault="009566E9" w:rsidP="009566E9">
            <w:pPr>
              <w:pStyle w:val="Heading4"/>
              <w:rPr>
                <w:b/>
              </w:rPr>
            </w:pPr>
            <w:r w:rsidRPr="002D13BD">
              <w:rPr>
                <w:b/>
              </w:rPr>
              <w:t>Teacher (Part-Time)</w:t>
            </w:r>
            <w:r w:rsidRPr="002D13BD">
              <w:rPr>
                <w:b/>
                <w:lang w:bidi="en-GB"/>
              </w:rPr>
              <w:t xml:space="preserve"> | </w:t>
            </w:r>
            <w:r w:rsidRPr="002D13BD">
              <w:rPr>
                <w:b/>
              </w:rPr>
              <w:t xml:space="preserve">January 2015- June 2015 </w:t>
            </w:r>
            <w:r w:rsidRPr="002D13BD">
              <w:rPr>
                <w:b/>
                <w:lang w:bidi="en-GB"/>
              </w:rPr>
              <w:t xml:space="preserve">| </w:t>
            </w:r>
            <w:r w:rsidRPr="002D13BD">
              <w:rPr>
                <w:b/>
              </w:rPr>
              <w:t>Tadika Sri Riang</w:t>
            </w:r>
          </w:p>
          <w:p w14:paraId="6D811B7F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 xml:space="preserve">Teaching </w:t>
            </w:r>
            <w:proofErr w:type="gramStart"/>
            <w:r>
              <w:t>students</w:t>
            </w:r>
            <w:proofErr w:type="gramEnd"/>
            <w:r>
              <w:t xml:space="preserve"> basic academic skills, including letter recognition, phonics and phonemic awareness.</w:t>
            </w:r>
          </w:p>
          <w:p w14:paraId="0D08C19D" w14:textId="77777777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Instructing students on basic mathematical concepts.</w:t>
            </w:r>
          </w:p>
          <w:p w14:paraId="582C7E0E" w14:textId="1169D69E" w:rsidR="009566E9" w:rsidRDefault="009566E9" w:rsidP="009566E9">
            <w:pPr>
              <w:pStyle w:val="ListParagraph"/>
              <w:numPr>
                <w:ilvl w:val="0"/>
                <w:numId w:val="3"/>
              </w:numPr>
              <w:spacing w:after="60"/>
            </w:pPr>
            <w:r>
              <w:t>Leading students through creative play and hands-on activities.</w:t>
            </w:r>
          </w:p>
          <w:p w14:paraId="4279FB37" w14:textId="77777777" w:rsidR="002C2CDD" w:rsidRPr="00333CD3" w:rsidRDefault="00A91A4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83BA119FA7F294E8207D48F6270162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4945B534" w14:textId="77777777" w:rsidR="00741125" w:rsidRDefault="009566E9" w:rsidP="009566E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2D13BD">
              <w:rPr>
                <w:bCs/>
              </w:rPr>
              <w:t xml:space="preserve">Current volunteer for LIT education program in Yayasan </w:t>
            </w:r>
            <w:proofErr w:type="spellStart"/>
            <w:r w:rsidRPr="002D13BD">
              <w:rPr>
                <w:bCs/>
              </w:rPr>
              <w:t>Generasi</w:t>
            </w:r>
            <w:proofErr w:type="spellEnd"/>
            <w:r w:rsidRPr="002D13BD">
              <w:rPr>
                <w:bCs/>
              </w:rPr>
              <w:t xml:space="preserve"> </w:t>
            </w:r>
            <w:proofErr w:type="spellStart"/>
            <w:r w:rsidRPr="002D13BD">
              <w:rPr>
                <w:bCs/>
              </w:rPr>
              <w:t>Gemilang</w:t>
            </w:r>
            <w:proofErr w:type="spellEnd"/>
            <w:r w:rsidRPr="002D13BD">
              <w:rPr>
                <w:bCs/>
              </w:rPr>
              <w:t>, a non-profit organization.</w:t>
            </w:r>
          </w:p>
          <w:p w14:paraId="5CA73A61" w14:textId="124573F8" w:rsidR="009566E9" w:rsidRPr="009566E9" w:rsidRDefault="009566E9" w:rsidP="009566E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2D13BD">
              <w:t>Previously the leader for my dance group, where we had joined and won several competitions and performed for multiple events.</w:t>
            </w:r>
          </w:p>
        </w:tc>
      </w:tr>
    </w:tbl>
    <w:p w14:paraId="037987E9" w14:textId="77777777" w:rsidR="00EF7CC9" w:rsidRPr="00333CD3" w:rsidRDefault="00EF7CC9" w:rsidP="00E22E87">
      <w:pPr>
        <w:pStyle w:val="NoSpacing"/>
      </w:pPr>
    </w:p>
    <w:sectPr w:rsidR="00EF7CC9" w:rsidRPr="00333CD3" w:rsidSect="00520F38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D20E3" w14:textId="77777777" w:rsidR="00A91A4E" w:rsidRDefault="00A91A4E" w:rsidP="00713050">
      <w:pPr>
        <w:spacing w:line="240" w:lineRule="auto"/>
      </w:pPr>
      <w:r>
        <w:separator/>
      </w:r>
    </w:p>
  </w:endnote>
  <w:endnote w:type="continuationSeparator" w:id="0">
    <w:p w14:paraId="73FBEDF0" w14:textId="77777777" w:rsidR="00A91A4E" w:rsidRDefault="00A91A4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6C0E5A5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364E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7552DC8" wp14:editId="39CA146B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44F7A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ffca0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68EAA6" w14:textId="6E010DD6" w:rsidR="00C2098A" w:rsidRDefault="00E17AC2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397CC567" wp14:editId="2E8A3868">
                <wp:extent cx="328930" cy="328930"/>
                <wp:effectExtent l="0" t="0" r="1270" b="1270"/>
                <wp:docPr id="69" name="Picture 6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69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60" cy="33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FECA3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EF7CEA1" wp14:editId="43BECCBB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9E7E69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A110C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C0FE66" wp14:editId="4BEC481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EE4F3F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D2E6EE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85977848B361254DB6261C599359CFC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DADB670" w14:textId="48006E6A" w:rsidR="00684488" w:rsidRPr="00CA3DF1" w:rsidRDefault="009566E9" w:rsidP="00811117">
              <w:pPr>
                <w:pStyle w:val="Footer"/>
              </w:pPr>
              <w:r>
                <w:t>KARRKEI@GMAIL.COM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C83BA119FA7F294E8207D48F6270162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3CF548" w14:textId="2C78A7D1" w:rsidR="00684488" w:rsidRPr="00C2098A" w:rsidRDefault="00E17AC2" w:rsidP="00811117">
              <w:pPr>
                <w:pStyle w:val="Footer"/>
              </w:pPr>
              <w:r>
                <w:t>https://karrkei.github.io/portfolio/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61180A1A710C194D8C5498ABECABFC0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99A71BF" w14:textId="7B743C4B" w:rsidR="00684488" w:rsidRPr="00C2098A" w:rsidRDefault="009566E9" w:rsidP="00811117">
              <w:pPr>
                <w:pStyle w:val="Footer"/>
              </w:pPr>
              <w:r>
                <w:t>+60166673038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DD4DA968E597F349B53A186EDF7F30EB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0A74C4" w14:textId="7A35B670" w:rsidR="00684488" w:rsidRPr="00C2098A" w:rsidRDefault="009566E9" w:rsidP="00811117">
              <w:pPr>
                <w:pStyle w:val="Footer"/>
              </w:pPr>
              <w:r>
                <w:t>HTTPS://WWW.LINKEDIN.COM/IN/KARR-KEI-CHEONG-6505951B3</w:t>
              </w:r>
            </w:p>
          </w:sdtContent>
        </w:sdt>
      </w:tc>
    </w:tr>
  </w:tbl>
  <w:p w14:paraId="496061E3" w14:textId="6326D313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4E86F81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C93514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295E382" wp14:editId="0B45CD91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DF3C97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ffca08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05EB7F" w14:textId="287AB949" w:rsidR="00217980" w:rsidRDefault="00E17AC2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722F03A" wp14:editId="51B1D3F8">
                <wp:extent cx="328930" cy="328930"/>
                <wp:effectExtent l="0" t="0" r="1270" b="1270"/>
                <wp:docPr id="68" name="Picture 68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68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44744" cy="344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285FE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F0C3FD" wp14:editId="109B92F6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987F90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ffca08 [3204]" strokecolor="#ffca0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F4B31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6196DF" wp14:editId="29E5C8FF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D81B1B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ffca08 [3204]" strokecolor="#ffca0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9FAE41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AE81419" w14:textId="621B4AA0" w:rsidR="00811117" w:rsidRPr="00CA3DF1" w:rsidRDefault="009566E9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C410CD62A4B0C6408465E70B5B188DF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KARRKEI@GMAIL.COM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Twitter Handle:"/>
            <w:tag w:val="Twitter Handle:"/>
            <w:id w:val="1081720897"/>
            <w:placeholder>
              <w:docPart w:val="EE7DE63F0825C846812C6334380A20B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2457CE16" w14:textId="00602D0E" w:rsidR="00811117" w:rsidRPr="00C2098A" w:rsidRDefault="00E17AC2" w:rsidP="00217980">
              <w:pPr>
                <w:pStyle w:val="Footer"/>
              </w:pPr>
              <w:r w:rsidRPr="00E17AC2">
                <w:rPr>
                  <w:sz w:val="16"/>
                  <w:szCs w:val="16"/>
                </w:rPr>
                <w:t>https://karrkei.github.io/portfolio/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EA2443943F226741931C8ADA7EFC827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789F503" w14:textId="6AFED730" w:rsidR="00811117" w:rsidRPr="00C2098A" w:rsidRDefault="009566E9" w:rsidP="00217980">
              <w:pPr>
                <w:pStyle w:val="Footer"/>
              </w:pPr>
              <w:r>
                <w:t>+</w:t>
              </w:r>
              <w:r>
                <w:t>60166673038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LinkedIn URL:"/>
            <w:tag w:val="LinkedIn URL:"/>
            <w:id w:val="-1529023829"/>
            <w:placeholder>
              <w:docPart w:val="1FA71A0CC3C5624A927CFB19635850F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628957D1" w14:textId="4FEAFDAC" w:rsidR="00811117" w:rsidRPr="00C2098A" w:rsidRDefault="009566E9" w:rsidP="00217980">
              <w:pPr>
                <w:pStyle w:val="Footer"/>
              </w:pPr>
              <w:r w:rsidRPr="009566E9">
                <w:rPr>
                  <w:sz w:val="16"/>
                  <w:szCs w:val="16"/>
                </w:rPr>
                <w:t>HTTPS://WWW.LINKEDIN.COM/IN/KARR-KEI-CHEONG-6505951B3</w:t>
              </w:r>
            </w:p>
          </w:sdtContent>
        </w:sdt>
      </w:tc>
    </w:tr>
  </w:tbl>
  <w:p w14:paraId="390C0C4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286B9" w14:textId="77777777" w:rsidR="00A91A4E" w:rsidRDefault="00A91A4E" w:rsidP="00713050">
      <w:pPr>
        <w:spacing w:line="240" w:lineRule="auto"/>
      </w:pPr>
      <w:r>
        <w:separator/>
      </w:r>
    </w:p>
  </w:footnote>
  <w:footnote w:type="continuationSeparator" w:id="0">
    <w:p w14:paraId="16507C62" w14:textId="77777777" w:rsidR="00A91A4E" w:rsidRDefault="00A91A4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4D5FA7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C4E9ECE" w14:textId="5FEA69B1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63261FE" wp14:editId="75E618E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FDCA13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ffca0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ffca0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>
                <w:docPart w:val="70D9DEC75557B64CB51DD8D10DC1600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566E9">
                <w:t>KK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6D01750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F2F2CB0" w14:textId="62FD1376" w:rsidR="001A5CA9" w:rsidRPr="009B3C40" w:rsidRDefault="00A91A4E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DE15B0FE8739FF49AB33B371DA54357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t>CHeong Karr Kei</w:t>
                    </w:r>
                  </w:sdtContent>
                </w:sdt>
              </w:p>
              <w:p w14:paraId="6FD22C7C" w14:textId="14BBDADF" w:rsidR="001A5CA9" w:rsidRDefault="00A91A4E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B359F927D888304898449768E760FC7B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t>bachelor of computer science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FA08FC2A6234264CBD6BBA3F454AB0B0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66E9">
                      <w:br/>
                      <w:t>monash universiyt malaysia</w:t>
                    </w:r>
                  </w:sdtContent>
                </w:sdt>
              </w:p>
            </w:tc>
          </w:tr>
        </w:tbl>
        <w:p w14:paraId="6BF266D3" w14:textId="77777777" w:rsidR="001A5CA9" w:rsidRPr="00F207C0" w:rsidRDefault="001A5CA9" w:rsidP="001A5CA9"/>
      </w:tc>
    </w:tr>
  </w:tbl>
  <w:p w14:paraId="699CA92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23DC8"/>
    <w:multiLevelType w:val="hybridMultilevel"/>
    <w:tmpl w:val="7E88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0C"/>
    <w:multiLevelType w:val="hybridMultilevel"/>
    <w:tmpl w:val="8834D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0D88"/>
    <w:multiLevelType w:val="hybridMultilevel"/>
    <w:tmpl w:val="92D20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A4F"/>
    <w:multiLevelType w:val="hybridMultilevel"/>
    <w:tmpl w:val="F9002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9"/>
    <w:rsid w:val="0004006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7D37"/>
    <w:rsid w:val="004077FB"/>
    <w:rsid w:val="00424DD9"/>
    <w:rsid w:val="0046104A"/>
    <w:rsid w:val="004717C5"/>
    <w:rsid w:val="004856B6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566E9"/>
    <w:rsid w:val="009B3C40"/>
    <w:rsid w:val="009B4D37"/>
    <w:rsid w:val="009F6424"/>
    <w:rsid w:val="00A0642E"/>
    <w:rsid w:val="00A42540"/>
    <w:rsid w:val="00A50939"/>
    <w:rsid w:val="00A6439D"/>
    <w:rsid w:val="00A91A4E"/>
    <w:rsid w:val="00AA6A40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17AC2"/>
    <w:rsid w:val="00E22E87"/>
    <w:rsid w:val="00E57630"/>
    <w:rsid w:val="00E86C2B"/>
    <w:rsid w:val="00EA597C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96712"/>
  <w15:chartTrackingRefBased/>
  <w15:docId w15:val="{B96E2AB3-903D-E849-939E-7D16D700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FFCA0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FFCA0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AC2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rkei.github.io/portfolio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rkei/Library/Containers/com.microsoft.Word/Data/Library/Application%20Support/Microsoft/Office/16.0/DTS/en-GB%7b331C0941-BF78-6E41-9C28-B393ADB1A892%7d/%7b447D2AEE-D282-AF45-9F56-B506A6CE3A0E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5AE2B12D1DA84083919188155D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58280-66F9-1247-9C68-6F5990F5EF2C}"/>
      </w:docPartPr>
      <w:docPartBody>
        <w:p w:rsidR="00000000" w:rsidRDefault="00E320EE">
          <w:pPr>
            <w:pStyle w:val="0C5AE2B12D1DA84083919188155D33C6"/>
          </w:pPr>
          <w:r w:rsidRPr="00333CD3">
            <w:t>YN</w:t>
          </w:r>
        </w:p>
      </w:docPartBody>
    </w:docPart>
    <w:docPart>
      <w:docPartPr>
        <w:name w:val="5F4B89C7A118134ABE44507FB1DB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C3478-C4D9-7047-92FA-8CBBD40BD7D9}"/>
      </w:docPartPr>
      <w:docPartBody>
        <w:p w:rsidR="00000000" w:rsidRDefault="00E320EE">
          <w:pPr>
            <w:pStyle w:val="5F4B89C7A118134ABE44507FB1DB244D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63B9914CBB831644AB14B5731A853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4DF2-F425-FC49-872E-7AA64572FA32}"/>
      </w:docPartPr>
      <w:docPartBody>
        <w:p w:rsidR="00000000" w:rsidRDefault="00E320EE">
          <w:pPr>
            <w:pStyle w:val="63B9914CBB831644AB14B5731A853F68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C410CD62A4B0C6408465E70B5B18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EFE96-2013-5845-8022-274D434792E0}"/>
      </w:docPartPr>
      <w:docPartBody>
        <w:p w:rsidR="00000000" w:rsidRDefault="00E320EE">
          <w:pPr>
            <w:pStyle w:val="C410CD62A4B0C6408465E70B5B188DF6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85977848B361254DB6261C599359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7F0B2-7119-AA4F-B924-73319D9D847F}"/>
      </w:docPartPr>
      <w:docPartBody>
        <w:p w:rsidR="00000000" w:rsidRDefault="00E320EE">
          <w:pPr>
            <w:pStyle w:val="85977848B361254DB6261C599359CFCC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EE7DE63F0825C846812C6334380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200CB-C4D6-6249-A137-951C672646B2}"/>
      </w:docPartPr>
      <w:docPartBody>
        <w:p w:rsidR="00000000" w:rsidRDefault="00E320EE">
          <w:pPr>
            <w:pStyle w:val="EE7DE63F0825C846812C6334380A20B2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C83BA119FA7F294E8207D48F62701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0555D-9D93-0346-991E-11E4D6CDDD72}"/>
      </w:docPartPr>
      <w:docPartBody>
        <w:p w:rsidR="00000000" w:rsidRDefault="00E320EE">
          <w:pPr>
            <w:pStyle w:val="C83BA119FA7F294E8207D48F62701625"/>
          </w:pPr>
          <w:r w:rsidRPr="00333CD3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EA2443943F226741931C8ADA7EFC8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EEC15-17A0-A343-9076-30A34EF14320}"/>
      </w:docPartPr>
      <w:docPartBody>
        <w:p w:rsidR="00000000" w:rsidRDefault="00E320EE">
          <w:pPr>
            <w:pStyle w:val="EA2443943F226741931C8ADA7EFC8274"/>
          </w:pPr>
          <w:r w:rsidRPr="00333CD3">
            <w:rPr>
              <w:lang w:val="en-GB" w:bidi="en-GB"/>
            </w:rPr>
            <w:t xml:space="preserve">Did you manage a team for your club, </w:t>
          </w:r>
          <w:r w:rsidRPr="00333CD3">
            <w:rPr>
              <w:lang w:val="en-GB" w:bidi="en-GB"/>
            </w:rPr>
            <w:t>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61180A1A710C194D8C5498ABECABF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C819-ACB4-B44F-93CA-349EB1C194BF}"/>
      </w:docPartPr>
      <w:docPartBody>
        <w:p w:rsidR="00000000" w:rsidRDefault="0025456B" w:rsidP="0025456B">
          <w:pPr>
            <w:pStyle w:val="61180A1A710C194D8C5498ABECABFC0A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1FA71A0CC3C5624A927CFB1963585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489B-4348-AE45-9C00-48344940E46C}"/>
      </w:docPartPr>
      <w:docPartBody>
        <w:p w:rsidR="00000000" w:rsidRDefault="0025456B" w:rsidP="0025456B">
          <w:pPr>
            <w:pStyle w:val="1FA71A0CC3C5624A927CFB19635850F4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DD4DA968E597F349B53A186EDF7F3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51E8-3CD0-D94D-B268-F4AF4E8C53D5}"/>
      </w:docPartPr>
      <w:docPartBody>
        <w:p w:rsidR="00000000" w:rsidRDefault="0025456B" w:rsidP="0025456B">
          <w:pPr>
            <w:pStyle w:val="DD4DA968E597F349B53A186EDF7F30EB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DE15B0FE8739FF49AB33B371DA543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913B2-D7E3-2F4B-9A07-8C3170050C52}"/>
      </w:docPartPr>
      <w:docPartBody>
        <w:p w:rsidR="00000000" w:rsidRDefault="0025456B" w:rsidP="0025456B">
          <w:pPr>
            <w:pStyle w:val="DE15B0FE8739FF49AB33B371DA543572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FA08FC2A6234264CBD6BBA3F454AB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94641-8656-EF4F-8802-4B1A82D6C105}"/>
      </w:docPartPr>
      <w:docPartBody>
        <w:p w:rsidR="00000000" w:rsidRDefault="0025456B" w:rsidP="0025456B">
          <w:pPr>
            <w:pStyle w:val="FA08FC2A6234264CBD6BBA3F454AB0B0"/>
          </w:pPr>
          <w:r w:rsidRPr="00333CD3">
            <w:rPr>
              <w:lang w:val="en-GB"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B359F927D888304898449768E760F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A5FC-5426-BC47-AC40-144A33FBC193}"/>
      </w:docPartPr>
      <w:docPartBody>
        <w:p w:rsidR="00000000" w:rsidRDefault="0025456B" w:rsidP="0025456B">
          <w:pPr>
            <w:pStyle w:val="B359F927D888304898449768E760FC7B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70D9DEC75557B64CB51DD8D10DC16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F174-89BF-4F48-A7B1-FBF9286DBC1E}"/>
      </w:docPartPr>
      <w:docPartBody>
        <w:p w:rsidR="00000000" w:rsidRDefault="0025456B" w:rsidP="0025456B">
          <w:pPr>
            <w:pStyle w:val="70D9DEC75557B64CB51DD8D10DC16005"/>
          </w:pPr>
          <w:r w:rsidRPr="00333CD3">
            <w:rPr>
              <w:lang w:val="en-GB" w:bidi="en-GB"/>
            </w:rPr>
            <w:t>Date Earned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6B"/>
    <w:rsid w:val="0025456B"/>
    <w:rsid w:val="00E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AE2B12D1DA84083919188155D33C6">
    <w:name w:val="0C5AE2B12D1DA84083919188155D33C6"/>
  </w:style>
  <w:style w:type="paragraph" w:customStyle="1" w:styleId="897AFE4CE7AA544CBCA41C43149130E2">
    <w:name w:val="897AFE4CE7AA544CBCA41C43149130E2"/>
  </w:style>
  <w:style w:type="paragraph" w:customStyle="1" w:styleId="13132FD372EADB4F82A4B3788E41DF31">
    <w:name w:val="13132FD372EADB4F82A4B3788E41DF31"/>
  </w:style>
  <w:style w:type="paragraph" w:customStyle="1" w:styleId="5F4B89C7A118134ABE44507FB1DB244D">
    <w:name w:val="5F4B89C7A118134ABE44507FB1DB244D"/>
  </w:style>
  <w:style w:type="paragraph" w:customStyle="1" w:styleId="0FBB2CA60FA11D429FE8E34DAA60A7C1">
    <w:name w:val="0FBB2CA60FA11D429FE8E34DAA60A7C1"/>
  </w:style>
  <w:style w:type="paragraph" w:customStyle="1" w:styleId="63B9914CBB831644AB14B5731A853F68">
    <w:name w:val="63B9914CBB831644AB14B5731A853F68"/>
  </w:style>
  <w:style w:type="paragraph" w:customStyle="1" w:styleId="1158F4E8AA25A046ADD90D6CBA2F2E9F">
    <w:name w:val="1158F4E8AA25A046ADD90D6CBA2F2E9F"/>
  </w:style>
  <w:style w:type="paragraph" w:customStyle="1" w:styleId="368D776829E0D54C97B71D7A58BD19CD">
    <w:name w:val="368D776829E0D54C97B71D7A58BD19CD"/>
  </w:style>
  <w:style w:type="paragraph" w:customStyle="1" w:styleId="647CFA891580924CB8EBC2F52C135BEF">
    <w:name w:val="647CFA891580924CB8EBC2F52C135BEF"/>
  </w:style>
  <w:style w:type="paragraph" w:customStyle="1" w:styleId="404D66B14C23254381643421114BE00D">
    <w:name w:val="404D66B14C23254381643421114BE00D"/>
  </w:style>
  <w:style w:type="paragraph" w:customStyle="1" w:styleId="57EF7DB98BBB5D4C9AF15D88AB7336D2">
    <w:name w:val="57EF7DB98BBB5D4C9AF15D88AB7336D2"/>
  </w:style>
  <w:style w:type="paragraph" w:customStyle="1" w:styleId="BFBD86AF16515442888A9D5C6AD0E909">
    <w:name w:val="BFBD86AF16515442888A9D5C6AD0E909"/>
  </w:style>
  <w:style w:type="paragraph" w:customStyle="1" w:styleId="AC5B50296BF0EA43B9116D783C9AF23A">
    <w:name w:val="AC5B50296BF0EA43B9116D783C9AF23A"/>
  </w:style>
  <w:style w:type="paragraph" w:customStyle="1" w:styleId="397E29B98217DC4882848356E206CD7C">
    <w:name w:val="397E29B98217DC4882848356E206CD7C"/>
  </w:style>
  <w:style w:type="paragraph" w:customStyle="1" w:styleId="0BBC97C071A24B48B716C89B17C782A6">
    <w:name w:val="0BBC97C071A24B48B716C89B17C782A6"/>
  </w:style>
  <w:style w:type="paragraph" w:customStyle="1" w:styleId="EB8BD6ED5F4ABF43800BB4388EE40CE7">
    <w:name w:val="EB8BD6ED5F4ABF43800BB4388EE40CE7"/>
  </w:style>
  <w:style w:type="paragraph" w:customStyle="1" w:styleId="01F9E7218974CD418D28D860B88E67BB">
    <w:name w:val="01F9E7218974CD418D28D860B88E67BB"/>
  </w:style>
  <w:style w:type="paragraph" w:customStyle="1" w:styleId="77E959D292D0F14F9A00FD8E3A239B75">
    <w:name w:val="77E959D292D0F14F9A00FD8E3A239B75"/>
  </w:style>
  <w:style w:type="paragraph" w:customStyle="1" w:styleId="56D63F67E58DF74291A1704139522D5E">
    <w:name w:val="56D63F67E58DF74291A1704139522D5E"/>
  </w:style>
  <w:style w:type="paragraph" w:customStyle="1" w:styleId="8BF112E9BAF6424FA935B7D03A2C154A">
    <w:name w:val="8BF112E9BAF6424FA935B7D03A2C154A"/>
  </w:style>
  <w:style w:type="paragraph" w:customStyle="1" w:styleId="D6FD32540423DE4E824D91F4E72F0416">
    <w:name w:val="D6FD32540423DE4E824D91F4E72F0416"/>
  </w:style>
  <w:style w:type="paragraph" w:customStyle="1" w:styleId="CB79A7136C554849B6650980C042F5E9">
    <w:name w:val="CB79A7136C554849B6650980C042F5E9"/>
  </w:style>
  <w:style w:type="paragraph" w:customStyle="1" w:styleId="D3C0361C2254DD4A86849BFFFAED9084">
    <w:name w:val="D3C0361C2254DD4A86849BFFFAED9084"/>
  </w:style>
  <w:style w:type="paragraph" w:customStyle="1" w:styleId="C410CD62A4B0C6408465E70B5B188DF6">
    <w:name w:val="C410CD62A4B0C6408465E70B5B188DF6"/>
  </w:style>
  <w:style w:type="paragraph" w:customStyle="1" w:styleId="85977848B361254DB6261C599359CFCC">
    <w:name w:val="85977848B361254DB6261C599359CFCC"/>
  </w:style>
  <w:style w:type="paragraph" w:customStyle="1" w:styleId="EE7DE63F0825C846812C6334380A20B2">
    <w:name w:val="EE7DE63F0825C846812C6334380A20B2"/>
  </w:style>
  <w:style w:type="paragraph" w:customStyle="1" w:styleId="C83BA119FA7F294E8207D48F62701625">
    <w:name w:val="C83BA119FA7F294E8207D48F62701625"/>
  </w:style>
  <w:style w:type="paragraph" w:customStyle="1" w:styleId="EA2443943F226741931C8ADA7EFC8274">
    <w:name w:val="EA2443943F226741931C8ADA7EFC8274"/>
  </w:style>
  <w:style w:type="paragraph" w:customStyle="1" w:styleId="61180A1A710C194D8C5498ABECABFC0A">
    <w:name w:val="61180A1A710C194D8C5498ABECABFC0A"/>
    <w:rsid w:val="0025456B"/>
  </w:style>
  <w:style w:type="paragraph" w:customStyle="1" w:styleId="1FA71A0CC3C5624A927CFB19635850F4">
    <w:name w:val="1FA71A0CC3C5624A927CFB19635850F4"/>
    <w:rsid w:val="0025456B"/>
  </w:style>
  <w:style w:type="paragraph" w:customStyle="1" w:styleId="DD4DA968E597F349B53A186EDF7F30EB">
    <w:name w:val="DD4DA968E597F349B53A186EDF7F30EB"/>
    <w:rsid w:val="0025456B"/>
  </w:style>
  <w:style w:type="paragraph" w:customStyle="1" w:styleId="6697943AC3950A4E960A925F84AB4335">
    <w:name w:val="6697943AC3950A4E960A925F84AB4335"/>
    <w:rsid w:val="0025456B"/>
  </w:style>
  <w:style w:type="paragraph" w:customStyle="1" w:styleId="1DD027467F0DB741A6EA02488F8A5445">
    <w:name w:val="1DD027467F0DB741A6EA02488F8A5445"/>
    <w:rsid w:val="0025456B"/>
  </w:style>
  <w:style w:type="paragraph" w:customStyle="1" w:styleId="DD7283DDB2AA4A4BBDEDC41DEBD39825">
    <w:name w:val="DD7283DDB2AA4A4BBDEDC41DEBD39825"/>
    <w:rsid w:val="0025456B"/>
  </w:style>
  <w:style w:type="paragraph" w:customStyle="1" w:styleId="DE15B0FE8739FF49AB33B371DA543572">
    <w:name w:val="DE15B0FE8739FF49AB33B371DA543572"/>
    <w:rsid w:val="0025456B"/>
  </w:style>
  <w:style w:type="paragraph" w:customStyle="1" w:styleId="FA08FC2A6234264CBD6BBA3F454AB0B0">
    <w:name w:val="FA08FC2A6234264CBD6BBA3F454AB0B0"/>
    <w:rsid w:val="0025456B"/>
  </w:style>
  <w:style w:type="paragraph" w:customStyle="1" w:styleId="5F01D187CC63CA4B96051B3DCDC4CE31">
    <w:name w:val="5F01D187CC63CA4B96051B3DCDC4CE31"/>
    <w:rsid w:val="0025456B"/>
  </w:style>
  <w:style w:type="paragraph" w:customStyle="1" w:styleId="B359F927D888304898449768E760FC7B">
    <w:name w:val="B359F927D888304898449768E760FC7B"/>
    <w:rsid w:val="0025456B"/>
  </w:style>
  <w:style w:type="paragraph" w:customStyle="1" w:styleId="16573B66B31B9F42BC9D7CAE8A918FC8">
    <w:name w:val="16573B66B31B9F42BC9D7CAE8A918FC8"/>
    <w:rsid w:val="0025456B"/>
  </w:style>
  <w:style w:type="paragraph" w:customStyle="1" w:styleId="70D9DEC75557B64CB51DD8D10DC16005">
    <w:name w:val="70D9DEC75557B64CB51DD8D10DC16005"/>
    <w:rsid w:val="0025456B"/>
  </w:style>
  <w:style w:type="paragraph" w:customStyle="1" w:styleId="DBCD079F28C65942BB7590CA24391943">
    <w:name w:val="DBCD079F28C65942BB7590CA24391943"/>
    <w:rsid w:val="0025456B"/>
  </w:style>
  <w:style w:type="paragraph" w:customStyle="1" w:styleId="CC8FAE41E64F4C4FADCA3C3E9CD339C1">
    <w:name w:val="CC8FAE41E64F4C4FADCA3C3E9CD339C1"/>
    <w:rsid w:val="0025456B"/>
  </w:style>
  <w:style w:type="paragraph" w:customStyle="1" w:styleId="4BF15014FBA1BF4F96FCBA95A2AA66CC">
    <w:name w:val="4BF15014FBA1BF4F96FCBA95A2AA66CC"/>
    <w:rsid w:val="0025456B"/>
  </w:style>
  <w:style w:type="paragraph" w:customStyle="1" w:styleId="6644CE43F03979449168C4343874783E">
    <w:name w:val="6644CE43F03979449168C4343874783E"/>
    <w:rsid w:val="0025456B"/>
  </w:style>
  <w:style w:type="paragraph" w:customStyle="1" w:styleId="465FF8A3F2C4A441A40BAEA288577B2B">
    <w:name w:val="465FF8A3F2C4A441A40BAEA288577B2B"/>
    <w:rsid w:val="0025456B"/>
  </w:style>
  <w:style w:type="paragraph" w:customStyle="1" w:styleId="3FC1EB377D8B0A46920B3B8809F1CDDC">
    <w:name w:val="3FC1EB377D8B0A46920B3B8809F1CDDC"/>
    <w:rsid w:val="0025456B"/>
  </w:style>
  <w:style w:type="paragraph" w:customStyle="1" w:styleId="F1962AB40B246E4FB4BE70805A554403">
    <w:name w:val="F1962AB40B246E4FB4BE70805A554403"/>
    <w:rsid w:val="00254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https://karrkei.github.io/portfolio/</CompanyAddress>
  <CompanyPhone>+60166673038</CompanyPhone>
  <CompanyFax>HTTPS://WWW.LINKEDIN.COM/IN/KARR-KEI-CHEONG-6505951B3</CompanyFax>
  <CompanyEmail>KARRKEI@GMAIL.COM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19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bachelor of computer science</dc:subject>
  <dc:creator>CHeong Karr Kei</dc:creator>
  <cp:keywords/>
  <dc:description/>
  <cp:lastModifiedBy>Karr Cheong</cp:lastModifiedBy>
  <cp:revision>1</cp:revision>
  <dcterms:created xsi:type="dcterms:W3CDTF">2021-07-01T06:32:00Z</dcterms:created>
  <dcterms:modified xsi:type="dcterms:W3CDTF">2021-07-01T08:13:00Z</dcterms:modified>
</cp:coreProperties>
</file>